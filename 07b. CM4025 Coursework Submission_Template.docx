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4390" w14:textId="5FB68A15" w:rsidR="00BD51EF" w:rsidRDefault="00246918" w:rsidP="00BD51EF">
      <w:pPr>
        <w:pStyle w:val="Title"/>
        <w:rPr>
          <w:sz w:val="48"/>
          <w:szCs w:val="48"/>
        </w:rPr>
      </w:pPr>
      <w:r>
        <w:rPr>
          <w:sz w:val="48"/>
          <w:szCs w:val="48"/>
        </w:rPr>
        <w:t>CM402</w:t>
      </w:r>
      <w:r w:rsidR="00081738">
        <w:rPr>
          <w:sz w:val="48"/>
          <w:szCs w:val="48"/>
        </w:rPr>
        <w:t>5</w:t>
      </w:r>
      <w:r>
        <w:rPr>
          <w:sz w:val="48"/>
          <w:szCs w:val="48"/>
        </w:rPr>
        <w:t xml:space="preserve"> </w:t>
      </w:r>
      <w:r w:rsidR="00B61475" w:rsidRPr="00EB303A">
        <w:rPr>
          <w:sz w:val="48"/>
          <w:szCs w:val="48"/>
        </w:rPr>
        <w:t>COURSEWORK</w:t>
      </w:r>
      <w:r>
        <w:rPr>
          <w:sz w:val="48"/>
          <w:szCs w:val="48"/>
        </w:rPr>
        <w:t xml:space="preserve"> Submission Template</w:t>
      </w:r>
    </w:p>
    <w:p w14:paraId="66F8D556" w14:textId="6B683738" w:rsidR="00246918" w:rsidRDefault="00246918" w:rsidP="00246918">
      <w:r>
        <w:t>Name and student number:</w:t>
      </w:r>
      <w:r w:rsidR="0027541B">
        <w:t xml:space="preserve"> Oskaras Birbalas 2109497</w:t>
      </w:r>
    </w:p>
    <w:p w14:paraId="3DBA01BD" w14:textId="26B82F45" w:rsidR="00F05AA8" w:rsidRPr="00246918" w:rsidRDefault="00BB0806" w:rsidP="00246918">
      <w:r>
        <w:t xml:space="preserve">Student’s </w:t>
      </w:r>
      <w:r w:rsidR="00F05AA8">
        <w:t>Git</w:t>
      </w:r>
      <w:r>
        <w:t>H</w:t>
      </w:r>
      <w:r w:rsidR="00F05AA8">
        <w:t xml:space="preserve">ub </w:t>
      </w:r>
      <w:proofErr w:type="gramStart"/>
      <w:r w:rsidR="00F05AA8">
        <w:t>user name</w:t>
      </w:r>
      <w:proofErr w:type="gramEnd"/>
      <w:r w:rsidR="00F05AA8">
        <w:t xml:space="preserve">: </w:t>
      </w:r>
    </w:p>
    <w:tbl>
      <w:tblPr>
        <w:tblStyle w:val="TableGrid"/>
        <w:tblW w:w="9016" w:type="dxa"/>
        <w:tblLook w:val="01E0" w:firstRow="1" w:lastRow="1" w:firstColumn="1" w:lastColumn="1" w:noHBand="0" w:noVBand="0"/>
      </w:tblPr>
      <w:tblGrid>
        <w:gridCol w:w="2972"/>
        <w:gridCol w:w="6044"/>
      </w:tblGrid>
      <w:tr w:rsidR="00706A3B" w:rsidRPr="00300B28" w14:paraId="6AA88BA2" w14:textId="77777777" w:rsidTr="003A2F44">
        <w:trPr>
          <w:trHeight w:val="376"/>
        </w:trPr>
        <w:tc>
          <w:tcPr>
            <w:tcW w:w="2972" w:type="dxa"/>
            <w:shd w:val="clear" w:color="auto" w:fill="712177" w:themeFill="accent1"/>
          </w:tcPr>
          <w:p w14:paraId="2987DD66" w14:textId="553E6D1D" w:rsidR="00706A3B" w:rsidRPr="00706A3B" w:rsidRDefault="00246918" w:rsidP="525E7A15">
            <w:pPr>
              <w:spacing w:before="120" w:after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GitHub Repository</w:t>
            </w:r>
          </w:p>
        </w:tc>
        <w:tc>
          <w:tcPr>
            <w:tcW w:w="6044" w:type="dxa"/>
          </w:tcPr>
          <w:p w14:paraId="5C4553B1" w14:textId="54EFFA90" w:rsidR="00706A3B" w:rsidRPr="00246918" w:rsidRDefault="0027541B" w:rsidP="00F3246C">
            <w:pPr>
              <w:spacing w:after="0" w:line="240" w:lineRule="auto"/>
              <w:rPr>
                <w:rFonts w:ascii="Helvetica" w:hAnsi="Helvetica" w:cs="Arial"/>
                <w:b/>
                <w:iCs/>
              </w:rPr>
            </w:pPr>
            <w:r w:rsidRPr="0027541B">
              <w:rPr>
                <w:b/>
              </w:rPr>
              <w:t>https://github.com/v3xxed/EnterpriseProject.git</w:t>
            </w:r>
          </w:p>
        </w:tc>
      </w:tr>
      <w:tr w:rsidR="00D0409B" w:rsidRPr="00300B28" w14:paraId="5A01F858" w14:textId="77777777" w:rsidTr="003A2F44">
        <w:trPr>
          <w:trHeight w:val="389"/>
        </w:trPr>
        <w:tc>
          <w:tcPr>
            <w:tcW w:w="2972" w:type="dxa"/>
            <w:shd w:val="clear" w:color="auto" w:fill="712177" w:themeFill="accent1"/>
          </w:tcPr>
          <w:p w14:paraId="5DDE9150" w14:textId="3D0279EE" w:rsidR="00D0409B" w:rsidRPr="00706A3B" w:rsidRDefault="009831A1" w:rsidP="00D02C10">
            <w:pPr>
              <w:spacing w:before="120" w:after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Video</w:t>
            </w:r>
          </w:p>
        </w:tc>
        <w:tc>
          <w:tcPr>
            <w:tcW w:w="6044" w:type="dxa"/>
          </w:tcPr>
          <w:p w14:paraId="3E79997C" w14:textId="40033CD6" w:rsidR="00D0409B" w:rsidRPr="00C123B8" w:rsidRDefault="009831A1" w:rsidP="00F76C70">
            <w:pPr>
              <w:spacing w:after="0" w:line="240" w:lineRule="auto"/>
              <w:rPr>
                <w:rFonts w:ascii="Helvetica" w:hAnsi="Helvetica" w:cs="Arial"/>
              </w:rPr>
            </w:pPr>
            <w:r>
              <w:rPr>
                <w:b/>
              </w:rPr>
              <w:t xml:space="preserve"> “</w:t>
            </w:r>
            <w:proofErr w:type="gramStart"/>
            <w:r>
              <w:rPr>
                <w:b/>
              </w:rPr>
              <w:t>submitted</w:t>
            </w:r>
            <w:proofErr w:type="gramEnd"/>
            <w:r>
              <w:rPr>
                <w:b/>
              </w:rPr>
              <w:t xml:space="preserve"> to Moodle”</w:t>
            </w:r>
          </w:p>
        </w:tc>
      </w:tr>
      <w:tr w:rsidR="009F2FF6" w:rsidRPr="00300B28" w14:paraId="7E6D9FE4" w14:textId="77777777" w:rsidTr="003A2F44">
        <w:trPr>
          <w:trHeight w:val="389"/>
        </w:trPr>
        <w:tc>
          <w:tcPr>
            <w:tcW w:w="2972" w:type="dxa"/>
            <w:shd w:val="clear" w:color="auto" w:fill="712177" w:themeFill="accent1"/>
          </w:tcPr>
          <w:p w14:paraId="69E41757" w14:textId="3021BCD6" w:rsidR="009F2FF6" w:rsidRDefault="009F2FF6" w:rsidP="00D02C10">
            <w:pPr>
              <w:spacing w:before="120" w:after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(Optional) Working URL</w:t>
            </w:r>
          </w:p>
        </w:tc>
        <w:tc>
          <w:tcPr>
            <w:tcW w:w="6044" w:type="dxa"/>
          </w:tcPr>
          <w:p w14:paraId="6E604616" w14:textId="7477FACE" w:rsidR="009F2FF6" w:rsidRPr="009F2FF6" w:rsidRDefault="009F2FF6" w:rsidP="00F76C70">
            <w:pPr>
              <w:spacing w:after="0" w:line="240" w:lineRule="auto"/>
            </w:pPr>
            <w:r>
              <w:t>&lt;insert link&gt;</w:t>
            </w:r>
          </w:p>
        </w:tc>
      </w:tr>
      <w:tr w:rsidR="009F2FF6" w:rsidRPr="00300B28" w14:paraId="24A0BA99" w14:textId="77777777" w:rsidTr="003A2F44">
        <w:trPr>
          <w:trHeight w:val="389"/>
        </w:trPr>
        <w:tc>
          <w:tcPr>
            <w:tcW w:w="2972" w:type="dxa"/>
            <w:shd w:val="clear" w:color="auto" w:fill="712177" w:themeFill="accent1"/>
          </w:tcPr>
          <w:p w14:paraId="6A72E80D" w14:textId="27A6A0E7" w:rsidR="009F2FF6" w:rsidRDefault="009F2FF6" w:rsidP="00D02C10">
            <w:pPr>
              <w:spacing w:before="120" w:after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Script to run the </w:t>
            </w:r>
            <w:r w:rsidR="008E2C95">
              <w:rPr>
                <w:b/>
                <w:color w:val="FFFFFF" w:themeColor="background1"/>
              </w:rPr>
              <w:t>web page</w:t>
            </w:r>
          </w:p>
        </w:tc>
        <w:tc>
          <w:tcPr>
            <w:tcW w:w="6044" w:type="dxa"/>
          </w:tcPr>
          <w:p w14:paraId="553D1D7A" w14:textId="2B0A2587" w:rsidR="008E2C95" w:rsidRPr="001B467B" w:rsidRDefault="001B467B" w:rsidP="00F76C7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startup.sh is included in the </w:t>
            </w:r>
            <w:proofErr w:type="spellStart"/>
            <w:r>
              <w:rPr>
                <w:b/>
              </w:rPr>
              <w:t>dropbox</w:t>
            </w:r>
            <w:proofErr w:type="spellEnd"/>
          </w:p>
        </w:tc>
      </w:tr>
      <w:tr w:rsidR="00706A3B" w:rsidRPr="00300B28" w14:paraId="550F2FCB" w14:textId="77777777" w:rsidTr="003A2F44">
        <w:trPr>
          <w:trHeight w:val="389"/>
        </w:trPr>
        <w:tc>
          <w:tcPr>
            <w:tcW w:w="2972" w:type="dxa"/>
            <w:shd w:val="clear" w:color="auto" w:fill="712177" w:themeFill="accent1"/>
          </w:tcPr>
          <w:p w14:paraId="5F01B9FD" w14:textId="4AD2EC68" w:rsidR="00706A3B" w:rsidRPr="00706A3B" w:rsidRDefault="0007290A" w:rsidP="00D02C10">
            <w:pPr>
              <w:spacing w:before="120" w:after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Special instructions for running the script</w:t>
            </w:r>
          </w:p>
        </w:tc>
        <w:tc>
          <w:tcPr>
            <w:tcW w:w="6044" w:type="dxa"/>
          </w:tcPr>
          <w:p w14:paraId="667C993A" w14:textId="5480F424" w:rsidR="00706A3B" w:rsidRPr="00666CBE" w:rsidRDefault="0007290A" w:rsidP="00F76C70">
            <w:pPr>
              <w:spacing w:after="0" w:line="240" w:lineRule="auto"/>
              <w:rPr>
                <w:b/>
                <w:i/>
              </w:rPr>
            </w:pPr>
            <w:r w:rsidRPr="00666CBE">
              <w:rPr>
                <w:b/>
                <w:i/>
              </w:rPr>
              <w:t>please run the script outside of the RGU firewall because it requires</w:t>
            </w:r>
            <w:r w:rsidR="0030784F">
              <w:rPr>
                <w:b/>
                <w:i/>
              </w:rPr>
              <w:t xml:space="preserve"> my</w:t>
            </w:r>
            <w:r w:rsidRPr="00666CBE">
              <w:rPr>
                <w:b/>
                <w:i/>
              </w:rPr>
              <w:t xml:space="preserve"> </w:t>
            </w:r>
            <w:proofErr w:type="spellStart"/>
            <w:r w:rsidRPr="00666CBE">
              <w:rPr>
                <w:b/>
                <w:i/>
              </w:rPr>
              <w:t>MongoAtlas</w:t>
            </w:r>
            <w:proofErr w:type="spellEnd"/>
            <w:r w:rsidR="0030784F">
              <w:rPr>
                <w:b/>
                <w:i/>
              </w:rPr>
              <w:t xml:space="preserve"> database</w:t>
            </w:r>
            <w:r w:rsidR="00042A5A">
              <w:rPr>
                <w:b/>
                <w:i/>
              </w:rPr>
              <w:t xml:space="preserve">, use the </w:t>
            </w:r>
            <w:r w:rsidR="00ED7F83">
              <w:rPr>
                <w:b/>
                <w:i/>
              </w:rPr>
              <w:t>script “startup.sh”</w:t>
            </w:r>
            <w:r w:rsidR="00733CC9">
              <w:rPr>
                <w:b/>
                <w:i/>
              </w:rPr>
              <w:t xml:space="preserve"> from the </w:t>
            </w:r>
            <w:proofErr w:type="spellStart"/>
            <w:r w:rsidR="00733CC9">
              <w:rPr>
                <w:b/>
                <w:i/>
              </w:rPr>
              <w:t>dropbox</w:t>
            </w:r>
            <w:proofErr w:type="spellEnd"/>
            <w:r w:rsidR="00ED7F83">
              <w:rPr>
                <w:b/>
                <w:i/>
              </w:rPr>
              <w:t xml:space="preserve"> to start the server</w:t>
            </w:r>
          </w:p>
        </w:tc>
      </w:tr>
      <w:tr w:rsidR="0027541B" w:rsidRPr="00300B28" w14:paraId="717696E4" w14:textId="77777777" w:rsidTr="003A2F44">
        <w:trPr>
          <w:trHeight w:val="376"/>
        </w:trPr>
        <w:tc>
          <w:tcPr>
            <w:tcW w:w="2972" w:type="dxa"/>
            <w:shd w:val="clear" w:color="auto" w:fill="712177" w:themeFill="accent1"/>
          </w:tcPr>
          <w:p w14:paraId="42A963E6" w14:textId="6606D4CB" w:rsidR="0027541B" w:rsidRPr="00706A3B" w:rsidRDefault="0027541B" w:rsidP="0027541B">
            <w:pPr>
              <w:spacing w:before="120" w:after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Functionality</w:t>
            </w:r>
          </w:p>
        </w:tc>
        <w:tc>
          <w:tcPr>
            <w:tcW w:w="6044" w:type="dxa"/>
          </w:tcPr>
          <w:p w14:paraId="05D903E2" w14:textId="5B566711" w:rsidR="0027541B" w:rsidRPr="00F94F08" w:rsidRDefault="0027541B" w:rsidP="0027541B">
            <w:pPr>
              <w:spacing w:before="120" w:after="0"/>
              <w:rPr>
                <w:rFonts w:ascii="Helvetica" w:hAnsi="Helvetica" w:cs="Arial"/>
                <w:i/>
                <w:iCs/>
              </w:rPr>
            </w:pPr>
            <w:r>
              <w:rPr>
                <w:rFonts w:ascii="Helvetica" w:hAnsi="Helvetica" w:cs="Arial"/>
                <w:i/>
                <w:iCs/>
              </w:rPr>
              <w:t>I have done the must and should requirements</w:t>
            </w:r>
          </w:p>
        </w:tc>
      </w:tr>
      <w:tr w:rsidR="0027541B" w14:paraId="724DEA94" w14:textId="77777777" w:rsidTr="003A2F44">
        <w:trPr>
          <w:trHeight w:val="376"/>
        </w:trPr>
        <w:tc>
          <w:tcPr>
            <w:tcW w:w="2972" w:type="dxa"/>
            <w:shd w:val="clear" w:color="auto" w:fill="712177" w:themeFill="accent1"/>
          </w:tcPr>
          <w:p w14:paraId="3F40548A" w14:textId="3307347F" w:rsidR="0027541B" w:rsidRDefault="0027541B" w:rsidP="0027541B">
            <w:pPr>
              <w:rPr>
                <w:rFonts w:eastAsia="Calibri"/>
                <w:b/>
                <w:bCs/>
                <w:color w:val="FFFFFF" w:themeColor="background1"/>
              </w:rPr>
            </w:pPr>
            <w:r>
              <w:rPr>
                <w:rFonts w:eastAsia="Calibri"/>
                <w:b/>
                <w:bCs/>
                <w:color w:val="FFFFFF" w:themeColor="background1"/>
              </w:rPr>
              <w:t>Special instructions for the running website</w:t>
            </w:r>
          </w:p>
        </w:tc>
        <w:tc>
          <w:tcPr>
            <w:tcW w:w="6044" w:type="dxa"/>
          </w:tcPr>
          <w:p w14:paraId="7F29E428" w14:textId="3E148443" w:rsidR="0027541B" w:rsidRDefault="0027541B" w:rsidP="0027541B">
            <w:pPr>
              <w:spacing w:after="0" w:line="240" w:lineRule="auto"/>
              <w:rPr>
                <w:rFonts w:eastAsia="Calibri"/>
                <w:i/>
              </w:rPr>
            </w:pPr>
            <w:r w:rsidRPr="00A86F10">
              <w:rPr>
                <w:rFonts w:eastAsia="Calibri"/>
                <w:i/>
              </w:rPr>
              <w:t xml:space="preserve">(e.g. </w:t>
            </w:r>
            <w:r>
              <w:rPr>
                <w:rFonts w:eastAsia="Calibri"/>
                <w:i/>
              </w:rPr>
              <w:t>Please use:</w:t>
            </w:r>
          </w:p>
          <w:p w14:paraId="22D3354B" w14:textId="3DC50CC5" w:rsidR="0027541B" w:rsidRPr="00A86F10" w:rsidRDefault="0027541B" w:rsidP="0027541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Calibri"/>
                <w:i/>
              </w:rPr>
            </w:pPr>
            <w:r w:rsidRPr="00A86F10">
              <w:rPr>
                <w:rFonts w:eastAsia="Calibri"/>
                <w:i/>
              </w:rPr>
              <w:t>username: Jawa3 password: The3ggthe3gg!</w:t>
            </w:r>
          </w:p>
          <w:p w14:paraId="3301E160" w14:textId="5F2075C6" w:rsidR="0027541B" w:rsidRPr="00A86F10" w:rsidRDefault="0027541B" w:rsidP="0027541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Calibri"/>
                <w:i/>
              </w:rPr>
            </w:pPr>
            <w:r w:rsidRPr="00A86F10">
              <w:rPr>
                <w:rFonts w:eastAsia="Calibri"/>
                <w:i/>
              </w:rPr>
              <w:t xml:space="preserve">admin username: </w:t>
            </w:r>
            <w:proofErr w:type="spellStart"/>
            <w:r w:rsidRPr="00A86F10">
              <w:rPr>
                <w:rFonts w:eastAsia="Calibri"/>
                <w:i/>
              </w:rPr>
              <w:t>BoKatan</w:t>
            </w:r>
            <w:proofErr w:type="spellEnd"/>
            <w:r w:rsidRPr="00A86F10">
              <w:rPr>
                <w:rFonts w:eastAsia="Calibri"/>
                <w:i/>
              </w:rPr>
              <w:t xml:space="preserve">; password: StarbuckR0cks! </w:t>
            </w:r>
          </w:p>
          <w:p w14:paraId="02B86D1E" w14:textId="125DF395" w:rsidR="0027541B" w:rsidRPr="00A86F10" w:rsidRDefault="0027541B" w:rsidP="0027541B">
            <w:pPr>
              <w:spacing w:after="0" w:line="240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throughout the website, these users have already been set up</w:t>
            </w:r>
            <w:r w:rsidRPr="00A86F10">
              <w:rPr>
                <w:rFonts w:eastAsia="Calibri"/>
                <w:i/>
              </w:rPr>
              <w:t>)</w:t>
            </w:r>
          </w:p>
        </w:tc>
      </w:tr>
      <w:tr w:rsidR="0027541B" w14:paraId="3D542B8E" w14:textId="77777777" w:rsidTr="003A2F44">
        <w:trPr>
          <w:trHeight w:val="376"/>
        </w:trPr>
        <w:tc>
          <w:tcPr>
            <w:tcW w:w="2972" w:type="dxa"/>
            <w:shd w:val="clear" w:color="auto" w:fill="712177" w:themeFill="accent1"/>
          </w:tcPr>
          <w:p w14:paraId="54A943C7" w14:textId="0822FF6F" w:rsidR="0027541B" w:rsidRDefault="0027541B" w:rsidP="0027541B">
            <w:pPr>
              <w:rPr>
                <w:rFonts w:eastAsia="Calibri"/>
                <w:b/>
                <w:bCs/>
                <w:color w:val="FFFFFF" w:themeColor="background1"/>
              </w:rPr>
            </w:pPr>
            <w:r>
              <w:rPr>
                <w:rFonts w:eastAsia="Calibri"/>
                <w:b/>
                <w:bCs/>
                <w:color w:val="FFFFFF" w:themeColor="background1"/>
              </w:rPr>
              <w:t>Any other comments</w:t>
            </w:r>
          </w:p>
        </w:tc>
        <w:tc>
          <w:tcPr>
            <w:tcW w:w="6044" w:type="dxa"/>
          </w:tcPr>
          <w:p w14:paraId="7C9A0F91" w14:textId="28BF4B2C" w:rsidR="0027541B" w:rsidRPr="00003767" w:rsidRDefault="0027541B" w:rsidP="0027541B">
            <w:pPr>
              <w:spacing w:line="240" w:lineRule="auto"/>
              <w:rPr>
                <w:rFonts w:eastAsia="Calibri"/>
                <w:i/>
                <w:iCs/>
              </w:rPr>
            </w:pPr>
            <w:r>
              <w:rPr>
                <w:rFonts w:eastAsia="Calibri"/>
                <w:i/>
                <w:iCs/>
              </w:rPr>
              <w:t>(</w:t>
            </w:r>
            <w:proofErr w:type="spellStart"/>
            <w:r>
              <w:rPr>
                <w:rFonts w:eastAsia="Calibri"/>
                <w:i/>
                <w:iCs/>
              </w:rPr>
              <w:t>e.g</w:t>
            </w:r>
            <w:proofErr w:type="spellEnd"/>
            <w:r>
              <w:rPr>
                <w:rFonts w:eastAsia="Calibri"/>
                <w:i/>
                <w:iCs/>
              </w:rPr>
              <w:t xml:space="preserve"> my GitHub is private, but I have added the marking team (</w:t>
            </w:r>
            <w:hyperlink r:id="rId11" w:history="1">
              <w:r w:rsidRPr="009230CD">
                <w:rPr>
                  <w:rStyle w:val="Hyperlink"/>
                  <w:rFonts w:eastAsia="Calibri"/>
                  <w:i/>
                  <w:iCs/>
                </w:rPr>
                <w:t>p.johnston2@rgu.ac.uk</w:t>
              </w:r>
            </w:hyperlink>
            <w:r>
              <w:rPr>
                <w:rFonts w:eastAsia="Calibri"/>
                <w:i/>
                <w:iCs/>
              </w:rPr>
              <w:t xml:space="preserve"> ) to the project as a collaborator)</w:t>
            </w:r>
          </w:p>
        </w:tc>
      </w:tr>
    </w:tbl>
    <w:p w14:paraId="1EA8D8D7" w14:textId="224B791B" w:rsidR="009831A1" w:rsidRPr="00756EA4" w:rsidRDefault="00706A3B" w:rsidP="009831A1">
      <w:pPr>
        <w:pStyle w:val="Heading2"/>
      </w:pPr>
      <w:r>
        <w:br/>
      </w:r>
    </w:p>
    <w:p w14:paraId="25FB88BF" w14:textId="3EC16B3E" w:rsidR="3C2E2A71" w:rsidRPr="00756EA4" w:rsidRDefault="3C2E2A71" w:rsidP="00756EA4"/>
    <w:sectPr w:rsidR="3C2E2A71" w:rsidRPr="00756EA4" w:rsidSect="000D0BD6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1440" w:bottom="1440" w:left="1440" w:header="73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922FB" w14:textId="77777777" w:rsidR="00610FB7" w:rsidRDefault="00610FB7" w:rsidP="00905526">
      <w:r>
        <w:separator/>
      </w:r>
    </w:p>
  </w:endnote>
  <w:endnote w:type="continuationSeparator" w:id="0">
    <w:p w14:paraId="3439CD81" w14:textId="77777777" w:rsidR="00610FB7" w:rsidRDefault="00610FB7" w:rsidP="00905526">
      <w:r>
        <w:continuationSeparator/>
      </w:r>
    </w:p>
  </w:endnote>
  <w:endnote w:type="continuationNotice" w:id="1">
    <w:p w14:paraId="5AD533AD" w14:textId="77777777" w:rsidR="00610FB7" w:rsidRDefault="00610F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1A764" w14:textId="2C6DED0B" w:rsidR="007E5B65" w:rsidRDefault="00A55BD9" w:rsidP="0090552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634F72F5" wp14:editId="102B7E2A">
              <wp:simplePos x="0" y="0"/>
              <wp:positionH relativeFrom="column">
                <wp:posOffset>-537882</wp:posOffset>
              </wp:positionH>
              <wp:positionV relativeFrom="paragraph">
                <wp:posOffset>69738</wp:posOffset>
              </wp:positionV>
              <wp:extent cx="7174304" cy="503555"/>
              <wp:effectExtent l="0" t="0" r="1270" b="4445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4304" cy="503555"/>
                        <a:chOff x="0" y="0"/>
                        <a:chExt cx="7174304" cy="503555"/>
                      </a:xfrm>
                    </wpg:grpSpPr>
                    <wps:wsp>
                      <wps:cNvPr id="6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0" y="95693"/>
                          <a:ext cx="372745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89CC9" w14:textId="77777777" w:rsidR="0052559B" w:rsidRPr="006E7310" w:rsidRDefault="0052559B" w:rsidP="00905526">
                            <w:pPr>
                              <w:rPr>
                                <w:b/>
                                <w:bCs/>
                                <w:color w:val="712177"/>
                                <w:sz w:val="24"/>
                                <w:szCs w:val="24"/>
                              </w:rPr>
                            </w:pPr>
                            <w:r w:rsidRPr="006E7310">
                              <w:rPr>
                                <w:b/>
                                <w:bCs/>
                                <w:color w:val="712177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E7310">
                              <w:rPr>
                                <w:b/>
                                <w:bCs/>
                                <w:color w:val="712177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6E7310">
                              <w:rPr>
                                <w:b/>
                                <w:bCs/>
                                <w:color w:val="712177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6E7310">
                              <w:rPr>
                                <w:b/>
                                <w:bCs/>
                                <w:noProof/>
                                <w:color w:val="712177"/>
                                <w:sz w:val="24"/>
                                <w:szCs w:val="24"/>
                              </w:rPr>
                              <w:t>1</w:t>
                            </w:r>
                            <w:r w:rsidRPr="006E7310">
                              <w:rPr>
                                <w:b/>
                                <w:bCs/>
                                <w:noProof/>
                                <w:color w:val="712177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Graphic 2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158949" y="0"/>
                          <a:ext cx="6015355" cy="5035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4F72F5" id="Group 3" o:spid="_x0000_s1026" style="position:absolute;margin-left:-42.35pt;margin-top:5.5pt;width:564.9pt;height:39.65pt;z-index:251658241" coordsize="71743,5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top:956;width:3727;height:4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" filled="f" stroked="f">
                <v:textbox>
                  <w:txbxContent>
                    <w:p w14:paraId="3B089CC9" w14:textId="77777777" w:rsidR="0052559B" w:rsidRPr="006E7310" w:rsidRDefault="0052559B" w:rsidP="00905526">
                      <w:pPr>
                        <w:rPr>
                          <w:b/>
                          <w:bCs/>
                          <w:color w:val="712177"/>
                          <w:sz w:val="24"/>
                          <w:szCs w:val="24"/>
                        </w:rPr>
                      </w:pPr>
                      <w:r w:rsidRPr="006E7310">
                        <w:rPr>
                          <w:b/>
                          <w:bCs/>
                          <w:color w:val="712177"/>
                          <w:sz w:val="24"/>
                          <w:szCs w:val="24"/>
                        </w:rPr>
                        <w:fldChar w:fldCharType="begin"/>
                      </w:r>
                      <w:r w:rsidRPr="006E7310">
                        <w:rPr>
                          <w:b/>
                          <w:bCs/>
                          <w:color w:val="712177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6E7310">
                        <w:rPr>
                          <w:b/>
                          <w:bCs/>
                          <w:color w:val="712177"/>
                          <w:sz w:val="24"/>
                          <w:szCs w:val="24"/>
                        </w:rPr>
                        <w:fldChar w:fldCharType="separate"/>
                      </w:r>
                      <w:r w:rsidRPr="006E7310">
                        <w:rPr>
                          <w:b/>
                          <w:bCs/>
                          <w:noProof/>
                          <w:color w:val="712177"/>
                          <w:sz w:val="24"/>
                          <w:szCs w:val="24"/>
                        </w:rPr>
                        <w:t>1</w:t>
                      </w:r>
                      <w:r w:rsidRPr="006E7310">
                        <w:rPr>
                          <w:b/>
                          <w:bCs/>
                          <w:noProof/>
                          <w:color w:val="712177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7" o:spid="_x0000_s1028" type="#_x0000_t75" style="position:absolute;left:11589;width:60154;height:5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">
                <v:imagedata r:id="rId3" o:title=""/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5F8AB" w14:textId="5F1F0B0F" w:rsidR="00F44C20" w:rsidRPr="000D0BD6" w:rsidRDefault="00A55BD9" w:rsidP="0090552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9B6FE8E" wp14:editId="44F81B83">
              <wp:simplePos x="0" y="0"/>
              <wp:positionH relativeFrom="column">
                <wp:posOffset>-561975</wp:posOffset>
              </wp:positionH>
              <wp:positionV relativeFrom="paragraph">
                <wp:posOffset>64135</wp:posOffset>
              </wp:positionV>
              <wp:extent cx="7216834" cy="508280"/>
              <wp:effectExtent l="0" t="0" r="3175" b="6350"/>
              <wp:wrapNone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6834" cy="508280"/>
                        <a:chOff x="0" y="0"/>
                        <a:chExt cx="7216834" cy="508280"/>
                      </a:xfrm>
                    </wpg:grpSpPr>
                    <wps:wsp>
                      <wps:cNvPr id="15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0" y="106325"/>
                          <a:ext cx="372745" cy="401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CD259" w14:textId="77777777" w:rsidR="00F44C20" w:rsidRPr="006E7310" w:rsidRDefault="00F44C20" w:rsidP="00905526">
                            <w:pPr>
                              <w:rPr>
                                <w:b/>
                                <w:bCs/>
                                <w:color w:val="712177"/>
                                <w:sz w:val="24"/>
                                <w:szCs w:val="24"/>
                              </w:rPr>
                            </w:pPr>
                            <w:r w:rsidRPr="006E7310">
                              <w:rPr>
                                <w:b/>
                                <w:bCs/>
                                <w:color w:val="712177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E7310">
                              <w:rPr>
                                <w:b/>
                                <w:bCs/>
                                <w:color w:val="712177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6E7310">
                              <w:rPr>
                                <w:b/>
                                <w:bCs/>
                                <w:color w:val="712177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6E7310">
                              <w:rPr>
                                <w:b/>
                                <w:bCs/>
                                <w:noProof/>
                                <w:color w:val="712177"/>
                                <w:sz w:val="24"/>
                                <w:szCs w:val="24"/>
                              </w:rPr>
                              <w:t>1</w:t>
                            </w:r>
                            <w:r w:rsidRPr="006E7310">
                              <w:rPr>
                                <w:b/>
                                <w:bCs/>
                                <w:noProof/>
                                <w:color w:val="712177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8" name="Graphic 2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201479" y="0"/>
                          <a:ext cx="6015355" cy="5035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701087" y="95216"/>
                          <a:ext cx="5147374" cy="401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97752" w14:textId="75AB5CEC" w:rsidR="004A7D64" w:rsidRPr="00A55BD9" w:rsidRDefault="004A7D64" w:rsidP="008E5DE3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B6FE8E" id="Group 2" o:spid="_x0000_s1029" style="position:absolute;margin-left:-44.25pt;margin-top:5.05pt;width:568.25pt;height:40pt;z-index:251658240" coordsize="72168,5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top:1063;width:3727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" filled="f" stroked="f">
                <v:textbox>
                  <w:txbxContent>
                    <w:p w14:paraId="6C2CD259" w14:textId="77777777" w:rsidR="00F44C20" w:rsidRPr="006E7310" w:rsidRDefault="00F44C20" w:rsidP="00905526">
                      <w:pPr>
                        <w:rPr>
                          <w:b/>
                          <w:bCs/>
                          <w:color w:val="712177"/>
                          <w:sz w:val="24"/>
                          <w:szCs w:val="24"/>
                        </w:rPr>
                      </w:pPr>
                      <w:r w:rsidRPr="006E7310">
                        <w:rPr>
                          <w:b/>
                          <w:bCs/>
                          <w:color w:val="712177"/>
                          <w:sz w:val="24"/>
                          <w:szCs w:val="24"/>
                        </w:rPr>
                        <w:fldChar w:fldCharType="begin"/>
                      </w:r>
                      <w:r w:rsidRPr="006E7310">
                        <w:rPr>
                          <w:b/>
                          <w:bCs/>
                          <w:color w:val="712177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6E7310">
                        <w:rPr>
                          <w:b/>
                          <w:bCs/>
                          <w:color w:val="712177"/>
                          <w:sz w:val="24"/>
                          <w:szCs w:val="24"/>
                        </w:rPr>
                        <w:fldChar w:fldCharType="separate"/>
                      </w:r>
                      <w:r w:rsidRPr="006E7310">
                        <w:rPr>
                          <w:b/>
                          <w:bCs/>
                          <w:noProof/>
                          <w:color w:val="712177"/>
                          <w:sz w:val="24"/>
                          <w:szCs w:val="24"/>
                        </w:rPr>
                        <w:t>1</w:t>
                      </w:r>
                      <w:r w:rsidRPr="006E7310">
                        <w:rPr>
                          <w:b/>
                          <w:bCs/>
                          <w:noProof/>
                          <w:color w:val="712177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8" o:spid="_x0000_s1031" type="#_x0000_t75" style="position:absolute;left:12014;width:60154;height:5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">
                <v:imagedata r:id="rId3" o:title=""/>
              </v:shape>
              <v:shape id="Text Box 2" o:spid="_x0000_s1032" type="#_x0000_t202" style="position:absolute;left:17010;top:952;width:51474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" filled="f" stroked="f">
                <v:textbox>
                  <w:txbxContent>
                    <w:p w14:paraId="0E197752" w14:textId="75AB5CEC" w:rsidR="004A7D64" w:rsidRPr="00A55BD9" w:rsidRDefault="004A7D64" w:rsidP="008E5DE3">
                      <w:pPr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D7FE7" w14:textId="77777777" w:rsidR="00610FB7" w:rsidRDefault="00610FB7" w:rsidP="00905526">
      <w:r>
        <w:separator/>
      </w:r>
    </w:p>
  </w:footnote>
  <w:footnote w:type="continuationSeparator" w:id="0">
    <w:p w14:paraId="5246671B" w14:textId="77777777" w:rsidR="00610FB7" w:rsidRDefault="00610FB7" w:rsidP="00905526">
      <w:r>
        <w:continuationSeparator/>
      </w:r>
    </w:p>
  </w:footnote>
  <w:footnote w:type="continuationNotice" w:id="1">
    <w:p w14:paraId="61AAEEA4" w14:textId="77777777" w:rsidR="00610FB7" w:rsidRDefault="00610F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6D722" w14:textId="77777777" w:rsidR="00F44C20" w:rsidRDefault="00F44C20" w:rsidP="00905526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2DDDB" w14:textId="77777777" w:rsidR="004A7D64" w:rsidRDefault="008B0AAB" w:rsidP="009055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7C26F01" wp14:editId="4929306F">
              <wp:simplePos x="0" y="0"/>
              <wp:positionH relativeFrom="page">
                <wp:posOffset>-875030</wp:posOffset>
              </wp:positionH>
              <wp:positionV relativeFrom="paragraph">
                <wp:posOffset>-1494790</wp:posOffset>
              </wp:positionV>
              <wp:extent cx="5728335" cy="2160270"/>
              <wp:effectExtent l="0" t="0" r="5715" b="0"/>
              <wp:wrapNone/>
              <wp:docPr id="26" name="Graphic 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8335" cy="2160270"/>
                      </a:xfrm>
                      <a:custGeom>
                        <a:avLst/>
                        <a:gdLst>
                          <a:gd name="connsiteX0" fmla="*/ 0 w 5728969"/>
                          <a:gd name="connsiteY0" fmla="*/ 2160906 h 2160905"/>
                          <a:gd name="connsiteX1" fmla="*/ 0 w 5728969"/>
                          <a:gd name="connsiteY1" fmla="*/ 0 h 2160905"/>
                          <a:gd name="connsiteX2" fmla="*/ 5728970 w 5728969"/>
                          <a:gd name="connsiteY2" fmla="*/ 0 h 2160905"/>
                          <a:gd name="connsiteX3" fmla="*/ 3569012 w 5728969"/>
                          <a:gd name="connsiteY3" fmla="*/ 2160906 h 21609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5728969" h="2160905">
                            <a:moveTo>
                              <a:pt x="0" y="2160906"/>
                            </a:moveTo>
                            <a:lnTo>
                              <a:pt x="0" y="0"/>
                            </a:lnTo>
                            <a:lnTo>
                              <a:pt x="5728970" y="0"/>
                            </a:lnTo>
                            <a:lnTo>
                              <a:pt x="3569012" y="2160906"/>
                            </a:lnTo>
                            <a:close/>
                          </a:path>
                        </a:pathLst>
                      </a:custGeom>
                      <a:solidFill>
                        <a:srgbClr val="712177"/>
                      </a:solidFill>
                      <a:ln w="12693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dec="http://schemas.microsoft.com/office/drawing/2017/decorative" xmlns:pic="http://schemas.openxmlformats.org/drawingml/2006/picture" xmlns:asvg="http://schemas.microsoft.com/office/drawing/2016/SVG/main" xmlns:arto="http://schemas.microsoft.com/office/word/2006/arto">
          <w:pict>
            <v:shape id="Graphic 23" style="position:absolute;margin-left:-68.9pt;margin-top:-117.7pt;width:451.05pt;height:170.1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728969,2160905" o:spid="_x0000_s1026" fillcolor="#712177" stroked="f" strokeweight=".35258mm" path="m,2160906l,,5728970,,3569012,2160906,,2160906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" w14:anchorId="1699268D">
              <v:stroke joinstyle="miter"/>
              <v:path arrowok="t" o:connecttype="custom" o:connectlocs="0,2160271;0,0;5728336,0;3568617,2160271" o:connectangles="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C33FF92" wp14:editId="01E05770">
              <wp:simplePos x="0" y="0"/>
              <wp:positionH relativeFrom="page">
                <wp:posOffset>-6350</wp:posOffset>
              </wp:positionH>
              <wp:positionV relativeFrom="paragraph">
                <wp:posOffset>-1495425</wp:posOffset>
              </wp:positionV>
              <wp:extent cx="5728335" cy="2160270"/>
              <wp:effectExtent l="0" t="0" r="5715" b="0"/>
              <wp:wrapTopAndBottom/>
              <wp:docPr id="25" name="Graphic 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8335" cy="2160270"/>
                      </a:xfrm>
                      <a:custGeom>
                        <a:avLst/>
                        <a:gdLst>
                          <a:gd name="connsiteX0" fmla="*/ 0 w 5728969"/>
                          <a:gd name="connsiteY0" fmla="*/ 2160906 h 2160905"/>
                          <a:gd name="connsiteX1" fmla="*/ 0 w 5728969"/>
                          <a:gd name="connsiteY1" fmla="*/ 0 h 2160905"/>
                          <a:gd name="connsiteX2" fmla="*/ 5728970 w 5728969"/>
                          <a:gd name="connsiteY2" fmla="*/ 0 h 2160905"/>
                          <a:gd name="connsiteX3" fmla="*/ 3569012 w 5728969"/>
                          <a:gd name="connsiteY3" fmla="*/ 2160906 h 21609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5728969" h="2160905">
                            <a:moveTo>
                              <a:pt x="0" y="2160906"/>
                            </a:moveTo>
                            <a:lnTo>
                              <a:pt x="0" y="0"/>
                            </a:lnTo>
                            <a:lnTo>
                              <a:pt x="5728970" y="0"/>
                            </a:lnTo>
                            <a:lnTo>
                              <a:pt x="3569012" y="2160906"/>
                            </a:lnTo>
                            <a:close/>
                          </a:path>
                        </a:pathLst>
                      </a:custGeom>
                      <a:solidFill>
                        <a:srgbClr val="712177">
                          <a:alpha val="30196"/>
                        </a:srgbClr>
                      </a:solidFill>
                      <a:ln w="12693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dec="http://schemas.microsoft.com/office/drawing/2017/decorative" xmlns:pic="http://schemas.openxmlformats.org/drawingml/2006/picture" xmlns:asvg="http://schemas.microsoft.com/office/drawing/2016/SVG/main" xmlns:arto="http://schemas.microsoft.com/office/word/2006/arto">
          <w:pict>
            <v:shape id="Graphic 24" style="position:absolute;margin-left:-.5pt;margin-top:-117.75pt;width:451.05pt;height:170.1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728969,2160905" o:spid="_x0000_s1026" fillcolor="#712177" stroked="f" strokeweight=".35258mm" path="m,2160906l,,5728970,,3569012,2160906,,2160906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" w14:anchorId="39D52BD3">
              <v:fill opacity="19789f"/>
              <v:stroke joinstyle="miter"/>
              <v:path arrowok="t" o:connecttype="custom" o:connectlocs="0,2160271;0,0;5728336,0;3568617,2160271" o:connectangles="0,0,0,0"/>
              <w10:wrap type="topAndBottom" anchorx="page"/>
            </v:shape>
          </w:pict>
        </mc:Fallback>
      </mc:AlternateContent>
    </w:r>
    <w:r w:rsidR="004363B4">
      <w:rPr>
        <w:noProof/>
      </w:rPr>
      <w:drawing>
        <wp:anchor distT="0" distB="0" distL="114300" distR="114300" simplePos="0" relativeHeight="251658244" behindDoc="0" locked="0" layoutInCell="1" allowOverlap="1" wp14:anchorId="16871D89" wp14:editId="5884CCF0">
          <wp:simplePos x="0" y="0"/>
          <wp:positionH relativeFrom="page">
            <wp:posOffset>426720</wp:posOffset>
          </wp:positionH>
          <wp:positionV relativeFrom="paragraph">
            <wp:posOffset>-96520</wp:posOffset>
          </wp:positionV>
          <wp:extent cx="1979998" cy="360000"/>
          <wp:effectExtent l="0" t="0" r="1270" b="2540"/>
          <wp:wrapSquare wrapText="bothSides"/>
          <wp:docPr id="1" name="Graphic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9998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C5AF606"/>
    <w:lvl w:ilvl="0">
      <w:numFmt w:val="bullet"/>
      <w:lvlText w:val="*"/>
      <w:lvlJc w:val="left"/>
    </w:lvl>
  </w:abstractNum>
  <w:abstractNum w:abstractNumId="1" w15:restartNumberingAfterBreak="0">
    <w:nsid w:val="1185588A"/>
    <w:multiLevelType w:val="hybridMultilevel"/>
    <w:tmpl w:val="E86CF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452EF"/>
    <w:multiLevelType w:val="hybridMultilevel"/>
    <w:tmpl w:val="B276D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76756"/>
    <w:multiLevelType w:val="multilevel"/>
    <w:tmpl w:val="23D8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22357B"/>
    <w:multiLevelType w:val="hybridMultilevel"/>
    <w:tmpl w:val="E4E4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63796"/>
    <w:multiLevelType w:val="hybridMultilevel"/>
    <w:tmpl w:val="4ECC5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D3F1A"/>
    <w:multiLevelType w:val="hybridMultilevel"/>
    <w:tmpl w:val="F9AA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509709">
    <w:abstractNumId w:val="5"/>
  </w:num>
  <w:num w:numId="2" w16cid:durableId="494801191">
    <w:abstractNumId w:val="0"/>
    <w:lvlOverride w:ilvl="0">
      <w:lvl w:ilvl="0">
        <w:numFmt w:val="bullet"/>
        <w:lvlText w:val=""/>
        <w:legacy w:legacy="1" w:legacySpace="0" w:legacyIndent="397"/>
        <w:lvlJc w:val="left"/>
        <w:rPr>
          <w:rFonts w:ascii="Symbol" w:hAnsi="Symbol" w:hint="default"/>
        </w:rPr>
      </w:lvl>
    </w:lvlOverride>
  </w:num>
  <w:num w:numId="3" w16cid:durableId="267277836">
    <w:abstractNumId w:val="2"/>
  </w:num>
  <w:num w:numId="4" w16cid:durableId="527180426">
    <w:abstractNumId w:val="1"/>
  </w:num>
  <w:num w:numId="5" w16cid:durableId="645549935">
    <w:abstractNumId w:val="3"/>
  </w:num>
  <w:num w:numId="6" w16cid:durableId="91127784">
    <w:abstractNumId w:val="6"/>
  </w:num>
  <w:num w:numId="7" w16cid:durableId="1375034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zNzAyM7K0tDQ2szRT0lEKTi0uzszPAykwrgUAW0X1FiwAAAA="/>
  </w:docVars>
  <w:rsids>
    <w:rsidRoot w:val="002E3B87"/>
    <w:rsid w:val="00001C53"/>
    <w:rsid w:val="00002F27"/>
    <w:rsid w:val="00003767"/>
    <w:rsid w:val="00014D99"/>
    <w:rsid w:val="00022CF3"/>
    <w:rsid w:val="00025035"/>
    <w:rsid w:val="000250DC"/>
    <w:rsid w:val="000317F8"/>
    <w:rsid w:val="00033A43"/>
    <w:rsid w:val="000364FA"/>
    <w:rsid w:val="00036F99"/>
    <w:rsid w:val="00042A5A"/>
    <w:rsid w:val="00042EB8"/>
    <w:rsid w:val="00043441"/>
    <w:rsid w:val="00044EF0"/>
    <w:rsid w:val="00052A68"/>
    <w:rsid w:val="00053545"/>
    <w:rsid w:val="00056955"/>
    <w:rsid w:val="0006015B"/>
    <w:rsid w:val="00062DF2"/>
    <w:rsid w:val="00063907"/>
    <w:rsid w:val="000655FA"/>
    <w:rsid w:val="00065E96"/>
    <w:rsid w:val="000704BD"/>
    <w:rsid w:val="0007278A"/>
    <w:rsid w:val="0007290A"/>
    <w:rsid w:val="00073228"/>
    <w:rsid w:val="00081738"/>
    <w:rsid w:val="00096FAB"/>
    <w:rsid w:val="000A5533"/>
    <w:rsid w:val="000A55D2"/>
    <w:rsid w:val="000A5CDE"/>
    <w:rsid w:val="000A6C01"/>
    <w:rsid w:val="000B017C"/>
    <w:rsid w:val="000B319C"/>
    <w:rsid w:val="000B4A57"/>
    <w:rsid w:val="000C298B"/>
    <w:rsid w:val="000C5324"/>
    <w:rsid w:val="000C6B85"/>
    <w:rsid w:val="000D0BD6"/>
    <w:rsid w:val="000D67BC"/>
    <w:rsid w:val="000E1870"/>
    <w:rsid w:val="000E5294"/>
    <w:rsid w:val="000E7C51"/>
    <w:rsid w:val="000F1123"/>
    <w:rsid w:val="000F2796"/>
    <w:rsid w:val="000F4616"/>
    <w:rsid w:val="001030A9"/>
    <w:rsid w:val="00120F25"/>
    <w:rsid w:val="00124C22"/>
    <w:rsid w:val="00127B96"/>
    <w:rsid w:val="001430A0"/>
    <w:rsid w:val="001449D7"/>
    <w:rsid w:val="001535BE"/>
    <w:rsid w:val="001555FA"/>
    <w:rsid w:val="00155DD7"/>
    <w:rsid w:val="0016232C"/>
    <w:rsid w:val="00167490"/>
    <w:rsid w:val="00170B5C"/>
    <w:rsid w:val="001778AF"/>
    <w:rsid w:val="0018315F"/>
    <w:rsid w:val="001900C9"/>
    <w:rsid w:val="00191F0C"/>
    <w:rsid w:val="00195001"/>
    <w:rsid w:val="001A0EDB"/>
    <w:rsid w:val="001A552B"/>
    <w:rsid w:val="001B467B"/>
    <w:rsid w:val="001B5309"/>
    <w:rsid w:val="001C0FB0"/>
    <w:rsid w:val="001C45EC"/>
    <w:rsid w:val="001D2D07"/>
    <w:rsid w:val="001D376D"/>
    <w:rsid w:val="001D6A33"/>
    <w:rsid w:val="001E1779"/>
    <w:rsid w:val="001E5DDD"/>
    <w:rsid w:val="001F5BAC"/>
    <w:rsid w:val="00202FB1"/>
    <w:rsid w:val="00204309"/>
    <w:rsid w:val="0022203C"/>
    <w:rsid w:val="002220DE"/>
    <w:rsid w:val="0024112D"/>
    <w:rsid w:val="00246918"/>
    <w:rsid w:val="00252CF0"/>
    <w:rsid w:val="00261782"/>
    <w:rsid w:val="00270D72"/>
    <w:rsid w:val="0027541B"/>
    <w:rsid w:val="00284129"/>
    <w:rsid w:val="00296E01"/>
    <w:rsid w:val="002A20F4"/>
    <w:rsid w:val="002A2221"/>
    <w:rsid w:val="002B17DC"/>
    <w:rsid w:val="002B5DFD"/>
    <w:rsid w:val="002C32BA"/>
    <w:rsid w:val="002C35B0"/>
    <w:rsid w:val="002C5DBA"/>
    <w:rsid w:val="002D347A"/>
    <w:rsid w:val="002E2B46"/>
    <w:rsid w:val="002E3B87"/>
    <w:rsid w:val="002F2289"/>
    <w:rsid w:val="002F25E8"/>
    <w:rsid w:val="002F75A4"/>
    <w:rsid w:val="0030021D"/>
    <w:rsid w:val="00301554"/>
    <w:rsid w:val="00307165"/>
    <w:rsid w:val="0030784F"/>
    <w:rsid w:val="00313194"/>
    <w:rsid w:val="00313A3F"/>
    <w:rsid w:val="00313F06"/>
    <w:rsid w:val="00316A88"/>
    <w:rsid w:val="00321236"/>
    <w:rsid w:val="00325295"/>
    <w:rsid w:val="00327728"/>
    <w:rsid w:val="00332DEA"/>
    <w:rsid w:val="00332E5D"/>
    <w:rsid w:val="003410D1"/>
    <w:rsid w:val="0034297E"/>
    <w:rsid w:val="003644EB"/>
    <w:rsid w:val="003666F5"/>
    <w:rsid w:val="00367C3A"/>
    <w:rsid w:val="00372A2B"/>
    <w:rsid w:val="00387CFD"/>
    <w:rsid w:val="003928BA"/>
    <w:rsid w:val="003A2F44"/>
    <w:rsid w:val="003A4C91"/>
    <w:rsid w:val="003C3B9B"/>
    <w:rsid w:val="003C5C74"/>
    <w:rsid w:val="003C6B89"/>
    <w:rsid w:val="003C6D1E"/>
    <w:rsid w:val="003D09B7"/>
    <w:rsid w:val="003D35B4"/>
    <w:rsid w:val="003F3431"/>
    <w:rsid w:val="003F762E"/>
    <w:rsid w:val="003F7A56"/>
    <w:rsid w:val="00403076"/>
    <w:rsid w:val="00405ADD"/>
    <w:rsid w:val="004063C8"/>
    <w:rsid w:val="00414CF4"/>
    <w:rsid w:val="00416E6A"/>
    <w:rsid w:val="00431E8C"/>
    <w:rsid w:val="004350AB"/>
    <w:rsid w:val="004363B4"/>
    <w:rsid w:val="004509F9"/>
    <w:rsid w:val="004530DD"/>
    <w:rsid w:val="00465DD8"/>
    <w:rsid w:val="004752E3"/>
    <w:rsid w:val="004766A2"/>
    <w:rsid w:val="004825AC"/>
    <w:rsid w:val="00482CBD"/>
    <w:rsid w:val="00484636"/>
    <w:rsid w:val="00487D19"/>
    <w:rsid w:val="00491108"/>
    <w:rsid w:val="0049415A"/>
    <w:rsid w:val="004A1F99"/>
    <w:rsid w:val="004A30BA"/>
    <w:rsid w:val="004A7D64"/>
    <w:rsid w:val="004B3F71"/>
    <w:rsid w:val="004C0297"/>
    <w:rsid w:val="004D2513"/>
    <w:rsid w:val="004D61E2"/>
    <w:rsid w:val="004F64AB"/>
    <w:rsid w:val="00504EFB"/>
    <w:rsid w:val="0051206D"/>
    <w:rsid w:val="00517E82"/>
    <w:rsid w:val="0052559B"/>
    <w:rsid w:val="0052679E"/>
    <w:rsid w:val="00530465"/>
    <w:rsid w:val="005349AB"/>
    <w:rsid w:val="00546BEE"/>
    <w:rsid w:val="005500E1"/>
    <w:rsid w:val="00552818"/>
    <w:rsid w:val="00560FFD"/>
    <w:rsid w:val="00570EE8"/>
    <w:rsid w:val="00582327"/>
    <w:rsid w:val="00582D52"/>
    <w:rsid w:val="00591555"/>
    <w:rsid w:val="005B6579"/>
    <w:rsid w:val="005C4B5C"/>
    <w:rsid w:val="005C590C"/>
    <w:rsid w:val="005C782D"/>
    <w:rsid w:val="005D339F"/>
    <w:rsid w:val="005F15FD"/>
    <w:rsid w:val="005F6AF2"/>
    <w:rsid w:val="00600F02"/>
    <w:rsid w:val="00600FF0"/>
    <w:rsid w:val="00606748"/>
    <w:rsid w:val="00610FB7"/>
    <w:rsid w:val="006146D9"/>
    <w:rsid w:val="00616C7B"/>
    <w:rsid w:val="00620358"/>
    <w:rsid w:val="0062055B"/>
    <w:rsid w:val="00625401"/>
    <w:rsid w:val="0062553B"/>
    <w:rsid w:val="006367E3"/>
    <w:rsid w:val="00642D53"/>
    <w:rsid w:val="0064758D"/>
    <w:rsid w:val="006500E8"/>
    <w:rsid w:val="00656FA1"/>
    <w:rsid w:val="0066000A"/>
    <w:rsid w:val="00661312"/>
    <w:rsid w:val="00666CBE"/>
    <w:rsid w:val="00667A28"/>
    <w:rsid w:val="0067220B"/>
    <w:rsid w:val="006726B6"/>
    <w:rsid w:val="00677BC8"/>
    <w:rsid w:val="00680DEF"/>
    <w:rsid w:val="00685BAD"/>
    <w:rsid w:val="00690EC3"/>
    <w:rsid w:val="00691B6B"/>
    <w:rsid w:val="006A1AAB"/>
    <w:rsid w:val="006A346E"/>
    <w:rsid w:val="006B542C"/>
    <w:rsid w:val="006C10E4"/>
    <w:rsid w:val="006C7470"/>
    <w:rsid w:val="006D1158"/>
    <w:rsid w:val="006D2AFA"/>
    <w:rsid w:val="006D4210"/>
    <w:rsid w:val="006D6662"/>
    <w:rsid w:val="006D6A0A"/>
    <w:rsid w:val="006E227F"/>
    <w:rsid w:val="006E7310"/>
    <w:rsid w:val="006F4826"/>
    <w:rsid w:val="006F5056"/>
    <w:rsid w:val="00701162"/>
    <w:rsid w:val="00706A3B"/>
    <w:rsid w:val="00707F02"/>
    <w:rsid w:val="007118CB"/>
    <w:rsid w:val="00712A86"/>
    <w:rsid w:val="0071520A"/>
    <w:rsid w:val="00723B25"/>
    <w:rsid w:val="00724CFA"/>
    <w:rsid w:val="00726CC8"/>
    <w:rsid w:val="00727094"/>
    <w:rsid w:val="00727BCF"/>
    <w:rsid w:val="00731B9D"/>
    <w:rsid w:val="00733CC9"/>
    <w:rsid w:val="00734492"/>
    <w:rsid w:val="0073530D"/>
    <w:rsid w:val="007355AF"/>
    <w:rsid w:val="0075616F"/>
    <w:rsid w:val="00756EA4"/>
    <w:rsid w:val="00760135"/>
    <w:rsid w:val="00771EDB"/>
    <w:rsid w:val="00772134"/>
    <w:rsid w:val="00794FD5"/>
    <w:rsid w:val="00795F61"/>
    <w:rsid w:val="007B189B"/>
    <w:rsid w:val="007B2179"/>
    <w:rsid w:val="007B3400"/>
    <w:rsid w:val="007C053B"/>
    <w:rsid w:val="007D038B"/>
    <w:rsid w:val="007D5CE2"/>
    <w:rsid w:val="007E5B65"/>
    <w:rsid w:val="007F063B"/>
    <w:rsid w:val="007F5EA6"/>
    <w:rsid w:val="0081520F"/>
    <w:rsid w:val="00824CF8"/>
    <w:rsid w:val="00825406"/>
    <w:rsid w:val="00827620"/>
    <w:rsid w:val="00830BBA"/>
    <w:rsid w:val="00837EF0"/>
    <w:rsid w:val="00842373"/>
    <w:rsid w:val="00851404"/>
    <w:rsid w:val="00852A1F"/>
    <w:rsid w:val="008540A8"/>
    <w:rsid w:val="008621B4"/>
    <w:rsid w:val="00864850"/>
    <w:rsid w:val="008651E1"/>
    <w:rsid w:val="008728D1"/>
    <w:rsid w:val="00881E37"/>
    <w:rsid w:val="00882CD4"/>
    <w:rsid w:val="008844B0"/>
    <w:rsid w:val="008A1066"/>
    <w:rsid w:val="008A3790"/>
    <w:rsid w:val="008A3E29"/>
    <w:rsid w:val="008A56F8"/>
    <w:rsid w:val="008B0AAB"/>
    <w:rsid w:val="008B0BFE"/>
    <w:rsid w:val="008C0BD3"/>
    <w:rsid w:val="008C1EA7"/>
    <w:rsid w:val="008D0D6A"/>
    <w:rsid w:val="008E2C95"/>
    <w:rsid w:val="008E5DE3"/>
    <w:rsid w:val="008F0557"/>
    <w:rsid w:val="008F257A"/>
    <w:rsid w:val="00903DE5"/>
    <w:rsid w:val="00905526"/>
    <w:rsid w:val="00925CEA"/>
    <w:rsid w:val="009276A7"/>
    <w:rsid w:val="00933BB3"/>
    <w:rsid w:val="00936845"/>
    <w:rsid w:val="00957733"/>
    <w:rsid w:val="009611A8"/>
    <w:rsid w:val="009831A1"/>
    <w:rsid w:val="00990F55"/>
    <w:rsid w:val="00993002"/>
    <w:rsid w:val="009A188E"/>
    <w:rsid w:val="009B4604"/>
    <w:rsid w:val="009B4C22"/>
    <w:rsid w:val="009B5071"/>
    <w:rsid w:val="009C261E"/>
    <w:rsid w:val="009C3E6F"/>
    <w:rsid w:val="009C4BE0"/>
    <w:rsid w:val="009C7D4D"/>
    <w:rsid w:val="009D1C00"/>
    <w:rsid w:val="009D3CC9"/>
    <w:rsid w:val="009D683C"/>
    <w:rsid w:val="009E20BE"/>
    <w:rsid w:val="009E4CBB"/>
    <w:rsid w:val="009F2FF6"/>
    <w:rsid w:val="009F40CC"/>
    <w:rsid w:val="00A07745"/>
    <w:rsid w:val="00A12C80"/>
    <w:rsid w:val="00A1408F"/>
    <w:rsid w:val="00A1601B"/>
    <w:rsid w:val="00A16853"/>
    <w:rsid w:val="00A23B59"/>
    <w:rsid w:val="00A301B5"/>
    <w:rsid w:val="00A31A80"/>
    <w:rsid w:val="00A31FF0"/>
    <w:rsid w:val="00A3465E"/>
    <w:rsid w:val="00A40BE3"/>
    <w:rsid w:val="00A42413"/>
    <w:rsid w:val="00A47928"/>
    <w:rsid w:val="00A53945"/>
    <w:rsid w:val="00A55BD9"/>
    <w:rsid w:val="00A612C6"/>
    <w:rsid w:val="00A81F0C"/>
    <w:rsid w:val="00A86F10"/>
    <w:rsid w:val="00AA0007"/>
    <w:rsid w:val="00AA000D"/>
    <w:rsid w:val="00AA0056"/>
    <w:rsid w:val="00AA0E5C"/>
    <w:rsid w:val="00AB1A6F"/>
    <w:rsid w:val="00AB3F77"/>
    <w:rsid w:val="00AB4A33"/>
    <w:rsid w:val="00AC1B33"/>
    <w:rsid w:val="00AE098E"/>
    <w:rsid w:val="00AE10B8"/>
    <w:rsid w:val="00AE6659"/>
    <w:rsid w:val="00AF2940"/>
    <w:rsid w:val="00AF3B90"/>
    <w:rsid w:val="00AF4293"/>
    <w:rsid w:val="00AF7CBF"/>
    <w:rsid w:val="00B056CE"/>
    <w:rsid w:val="00B07AB5"/>
    <w:rsid w:val="00B136AE"/>
    <w:rsid w:val="00B15AFF"/>
    <w:rsid w:val="00B27B15"/>
    <w:rsid w:val="00B47FE6"/>
    <w:rsid w:val="00B57587"/>
    <w:rsid w:val="00B61475"/>
    <w:rsid w:val="00B63A04"/>
    <w:rsid w:val="00B71DE5"/>
    <w:rsid w:val="00B76CE4"/>
    <w:rsid w:val="00B86120"/>
    <w:rsid w:val="00B87B66"/>
    <w:rsid w:val="00B93068"/>
    <w:rsid w:val="00BA057C"/>
    <w:rsid w:val="00BB0806"/>
    <w:rsid w:val="00BB291C"/>
    <w:rsid w:val="00BB46E3"/>
    <w:rsid w:val="00BC0C49"/>
    <w:rsid w:val="00BC6CC7"/>
    <w:rsid w:val="00BC78D6"/>
    <w:rsid w:val="00BD1201"/>
    <w:rsid w:val="00BD34F3"/>
    <w:rsid w:val="00BD38BF"/>
    <w:rsid w:val="00BD51EF"/>
    <w:rsid w:val="00BE279F"/>
    <w:rsid w:val="00BE2827"/>
    <w:rsid w:val="00BF16D6"/>
    <w:rsid w:val="00BF17AD"/>
    <w:rsid w:val="00BF3C19"/>
    <w:rsid w:val="00BF3CFB"/>
    <w:rsid w:val="00BF79C0"/>
    <w:rsid w:val="00C011DC"/>
    <w:rsid w:val="00C123B8"/>
    <w:rsid w:val="00C12CF3"/>
    <w:rsid w:val="00C30843"/>
    <w:rsid w:val="00C355D6"/>
    <w:rsid w:val="00C42543"/>
    <w:rsid w:val="00C44ED1"/>
    <w:rsid w:val="00C611D6"/>
    <w:rsid w:val="00C62E03"/>
    <w:rsid w:val="00C6572A"/>
    <w:rsid w:val="00C66242"/>
    <w:rsid w:val="00C7244F"/>
    <w:rsid w:val="00C75485"/>
    <w:rsid w:val="00C81108"/>
    <w:rsid w:val="00C90D9E"/>
    <w:rsid w:val="00C924D8"/>
    <w:rsid w:val="00C9298E"/>
    <w:rsid w:val="00C93AB7"/>
    <w:rsid w:val="00CA050D"/>
    <w:rsid w:val="00CA2EE7"/>
    <w:rsid w:val="00CA464B"/>
    <w:rsid w:val="00CB0EF1"/>
    <w:rsid w:val="00CB2780"/>
    <w:rsid w:val="00CB34C6"/>
    <w:rsid w:val="00CB52D7"/>
    <w:rsid w:val="00CC4F10"/>
    <w:rsid w:val="00CD048B"/>
    <w:rsid w:val="00CD23CA"/>
    <w:rsid w:val="00CE56AF"/>
    <w:rsid w:val="00CE5866"/>
    <w:rsid w:val="00CF2D68"/>
    <w:rsid w:val="00D02A21"/>
    <w:rsid w:val="00D02C10"/>
    <w:rsid w:val="00D030A7"/>
    <w:rsid w:val="00D0409B"/>
    <w:rsid w:val="00D0593D"/>
    <w:rsid w:val="00D05B74"/>
    <w:rsid w:val="00D17725"/>
    <w:rsid w:val="00D27436"/>
    <w:rsid w:val="00D334AD"/>
    <w:rsid w:val="00D3735C"/>
    <w:rsid w:val="00D447BF"/>
    <w:rsid w:val="00D60D6C"/>
    <w:rsid w:val="00D66128"/>
    <w:rsid w:val="00D664F6"/>
    <w:rsid w:val="00D7146C"/>
    <w:rsid w:val="00D71B09"/>
    <w:rsid w:val="00D71E04"/>
    <w:rsid w:val="00D770E3"/>
    <w:rsid w:val="00D801D1"/>
    <w:rsid w:val="00D80AD6"/>
    <w:rsid w:val="00D82E41"/>
    <w:rsid w:val="00D931B7"/>
    <w:rsid w:val="00DB055E"/>
    <w:rsid w:val="00DC016B"/>
    <w:rsid w:val="00DC0949"/>
    <w:rsid w:val="00DC676F"/>
    <w:rsid w:val="00DD0276"/>
    <w:rsid w:val="00DD6D0D"/>
    <w:rsid w:val="00DE2D17"/>
    <w:rsid w:val="00DF4439"/>
    <w:rsid w:val="00DF5AC5"/>
    <w:rsid w:val="00E03B91"/>
    <w:rsid w:val="00E11EAB"/>
    <w:rsid w:val="00E120BC"/>
    <w:rsid w:val="00E13144"/>
    <w:rsid w:val="00E15DEC"/>
    <w:rsid w:val="00E20C57"/>
    <w:rsid w:val="00E22527"/>
    <w:rsid w:val="00E2510A"/>
    <w:rsid w:val="00E2784B"/>
    <w:rsid w:val="00E31916"/>
    <w:rsid w:val="00E32F95"/>
    <w:rsid w:val="00E35B90"/>
    <w:rsid w:val="00E458D8"/>
    <w:rsid w:val="00E50173"/>
    <w:rsid w:val="00E52101"/>
    <w:rsid w:val="00E566C7"/>
    <w:rsid w:val="00E56E9D"/>
    <w:rsid w:val="00E62688"/>
    <w:rsid w:val="00E655EF"/>
    <w:rsid w:val="00E66131"/>
    <w:rsid w:val="00E75D78"/>
    <w:rsid w:val="00E9151A"/>
    <w:rsid w:val="00E927E6"/>
    <w:rsid w:val="00E928A4"/>
    <w:rsid w:val="00E96351"/>
    <w:rsid w:val="00E97338"/>
    <w:rsid w:val="00EA26A4"/>
    <w:rsid w:val="00EA5BE2"/>
    <w:rsid w:val="00EB303A"/>
    <w:rsid w:val="00EB78FC"/>
    <w:rsid w:val="00EC49DA"/>
    <w:rsid w:val="00EC6BF4"/>
    <w:rsid w:val="00ED7F83"/>
    <w:rsid w:val="00EE2BD3"/>
    <w:rsid w:val="00EE344B"/>
    <w:rsid w:val="00EF65E7"/>
    <w:rsid w:val="00F01965"/>
    <w:rsid w:val="00F05AA8"/>
    <w:rsid w:val="00F1295A"/>
    <w:rsid w:val="00F13A13"/>
    <w:rsid w:val="00F15D30"/>
    <w:rsid w:val="00F16E8D"/>
    <w:rsid w:val="00F233D9"/>
    <w:rsid w:val="00F26A9A"/>
    <w:rsid w:val="00F31335"/>
    <w:rsid w:val="00F3246C"/>
    <w:rsid w:val="00F3564C"/>
    <w:rsid w:val="00F35696"/>
    <w:rsid w:val="00F37DD9"/>
    <w:rsid w:val="00F44B40"/>
    <w:rsid w:val="00F44C20"/>
    <w:rsid w:val="00F44D73"/>
    <w:rsid w:val="00F51917"/>
    <w:rsid w:val="00F53578"/>
    <w:rsid w:val="00F76C70"/>
    <w:rsid w:val="00F828D9"/>
    <w:rsid w:val="00F847FA"/>
    <w:rsid w:val="00F94F08"/>
    <w:rsid w:val="00F95360"/>
    <w:rsid w:val="00F96CED"/>
    <w:rsid w:val="00FB27A0"/>
    <w:rsid w:val="00FB2B7C"/>
    <w:rsid w:val="00FB5270"/>
    <w:rsid w:val="00FB52D4"/>
    <w:rsid w:val="00FB65BD"/>
    <w:rsid w:val="00FC083A"/>
    <w:rsid w:val="00FD538D"/>
    <w:rsid w:val="00FF2B59"/>
    <w:rsid w:val="0148586E"/>
    <w:rsid w:val="0227B95C"/>
    <w:rsid w:val="03FE6817"/>
    <w:rsid w:val="0422715C"/>
    <w:rsid w:val="0449F847"/>
    <w:rsid w:val="044B73CA"/>
    <w:rsid w:val="05AB4179"/>
    <w:rsid w:val="06566972"/>
    <w:rsid w:val="066DD80A"/>
    <w:rsid w:val="06C37CF0"/>
    <w:rsid w:val="07568649"/>
    <w:rsid w:val="08B67B36"/>
    <w:rsid w:val="093BA3B7"/>
    <w:rsid w:val="09A0BE07"/>
    <w:rsid w:val="09C4C74C"/>
    <w:rsid w:val="09D6A433"/>
    <w:rsid w:val="0A3F0DEA"/>
    <w:rsid w:val="0A635498"/>
    <w:rsid w:val="0B1F0555"/>
    <w:rsid w:val="0B574961"/>
    <w:rsid w:val="0C0E34C1"/>
    <w:rsid w:val="0CB3E54A"/>
    <w:rsid w:val="0CFF9D34"/>
    <w:rsid w:val="0D754CEB"/>
    <w:rsid w:val="0D963A95"/>
    <w:rsid w:val="0EBDAE0D"/>
    <w:rsid w:val="0EFFB09F"/>
    <w:rsid w:val="0F2B7499"/>
    <w:rsid w:val="0F7E3562"/>
    <w:rsid w:val="0FB9F503"/>
    <w:rsid w:val="10884CF0"/>
    <w:rsid w:val="10E247F4"/>
    <w:rsid w:val="1136123D"/>
    <w:rsid w:val="130115C7"/>
    <w:rsid w:val="13E32DA9"/>
    <w:rsid w:val="146003FD"/>
    <w:rsid w:val="1468F83A"/>
    <w:rsid w:val="1507EA2D"/>
    <w:rsid w:val="15A611D7"/>
    <w:rsid w:val="15FED353"/>
    <w:rsid w:val="179C374B"/>
    <w:rsid w:val="1AE2B5FF"/>
    <w:rsid w:val="1BCE26C5"/>
    <w:rsid w:val="1C8843EB"/>
    <w:rsid w:val="1CBB3E52"/>
    <w:rsid w:val="1DE69F79"/>
    <w:rsid w:val="1ECD50AA"/>
    <w:rsid w:val="1EE0E961"/>
    <w:rsid w:val="1F7526C2"/>
    <w:rsid w:val="1FCE8536"/>
    <w:rsid w:val="1FD77973"/>
    <w:rsid w:val="203E09EE"/>
    <w:rsid w:val="209A1004"/>
    <w:rsid w:val="21371CDE"/>
    <w:rsid w:val="21707CB5"/>
    <w:rsid w:val="2257975D"/>
    <w:rsid w:val="248C55B0"/>
    <w:rsid w:val="249A6E75"/>
    <w:rsid w:val="261EA9C8"/>
    <w:rsid w:val="26B5A27A"/>
    <w:rsid w:val="2826EACF"/>
    <w:rsid w:val="28620E4F"/>
    <w:rsid w:val="28C5DCC2"/>
    <w:rsid w:val="2923966C"/>
    <w:rsid w:val="29ECEB93"/>
    <w:rsid w:val="2A5B7B6D"/>
    <w:rsid w:val="2A93656A"/>
    <w:rsid w:val="2A987720"/>
    <w:rsid w:val="2AFD6D50"/>
    <w:rsid w:val="2B56DE74"/>
    <w:rsid w:val="2B7F0901"/>
    <w:rsid w:val="2BB7EF1D"/>
    <w:rsid w:val="2DAC27D1"/>
    <w:rsid w:val="2DB56A9F"/>
    <w:rsid w:val="2E3B3530"/>
    <w:rsid w:val="2EF9A874"/>
    <w:rsid w:val="2F0E79B8"/>
    <w:rsid w:val="2F8F4183"/>
    <w:rsid w:val="303B6578"/>
    <w:rsid w:val="3083364C"/>
    <w:rsid w:val="30A3E68D"/>
    <w:rsid w:val="30C762F2"/>
    <w:rsid w:val="3192EDC0"/>
    <w:rsid w:val="31D8F2D8"/>
    <w:rsid w:val="325D0D30"/>
    <w:rsid w:val="3271F5EB"/>
    <w:rsid w:val="328153DE"/>
    <w:rsid w:val="330C0B0A"/>
    <w:rsid w:val="34F6B81E"/>
    <w:rsid w:val="34FEE212"/>
    <w:rsid w:val="3516A8AE"/>
    <w:rsid w:val="35E1375D"/>
    <w:rsid w:val="367D7EA7"/>
    <w:rsid w:val="377EFFFC"/>
    <w:rsid w:val="37BB0E41"/>
    <w:rsid w:val="3820B476"/>
    <w:rsid w:val="3835EB5C"/>
    <w:rsid w:val="384131E6"/>
    <w:rsid w:val="38EB75F6"/>
    <w:rsid w:val="3A047356"/>
    <w:rsid w:val="3A2C1810"/>
    <w:rsid w:val="3AB9FABD"/>
    <w:rsid w:val="3B12F737"/>
    <w:rsid w:val="3C2E2A71"/>
    <w:rsid w:val="3D5243EA"/>
    <w:rsid w:val="3DAAAC52"/>
    <w:rsid w:val="3DEFD517"/>
    <w:rsid w:val="3DF007E8"/>
    <w:rsid w:val="3E080155"/>
    <w:rsid w:val="3EBA9697"/>
    <w:rsid w:val="3F07156A"/>
    <w:rsid w:val="3F346DF7"/>
    <w:rsid w:val="40FA13B0"/>
    <w:rsid w:val="414FB896"/>
    <w:rsid w:val="419CC449"/>
    <w:rsid w:val="41BDF43A"/>
    <w:rsid w:val="421A3CAD"/>
    <w:rsid w:val="4276FA38"/>
    <w:rsid w:val="42FC91F8"/>
    <w:rsid w:val="43838A7E"/>
    <w:rsid w:val="439AE1DB"/>
    <w:rsid w:val="449171ED"/>
    <w:rsid w:val="4510407F"/>
    <w:rsid w:val="45857341"/>
    <w:rsid w:val="4612AD98"/>
    <w:rsid w:val="468CF436"/>
    <w:rsid w:val="468E54FC"/>
    <w:rsid w:val="469850A4"/>
    <w:rsid w:val="484749C9"/>
    <w:rsid w:val="48C0934D"/>
    <w:rsid w:val="4925E06E"/>
    <w:rsid w:val="4A94F39A"/>
    <w:rsid w:val="4BBDF7C5"/>
    <w:rsid w:val="4BEAF547"/>
    <w:rsid w:val="4D67A8FE"/>
    <w:rsid w:val="4D88BDE6"/>
    <w:rsid w:val="4DB04D10"/>
    <w:rsid w:val="4E4F8357"/>
    <w:rsid w:val="4EE51C66"/>
    <w:rsid w:val="4FEC4FD7"/>
    <w:rsid w:val="50E339F8"/>
    <w:rsid w:val="50FC9EC3"/>
    <w:rsid w:val="523B9BC4"/>
    <w:rsid w:val="524BBE7B"/>
    <w:rsid w:val="525E7A15"/>
    <w:rsid w:val="5336FC70"/>
    <w:rsid w:val="53D28426"/>
    <w:rsid w:val="55979909"/>
    <w:rsid w:val="5669DFC6"/>
    <w:rsid w:val="56772135"/>
    <w:rsid w:val="56E7DC1E"/>
    <w:rsid w:val="57925204"/>
    <w:rsid w:val="57FA2443"/>
    <w:rsid w:val="5814A52A"/>
    <w:rsid w:val="5895EF08"/>
    <w:rsid w:val="59334D64"/>
    <w:rsid w:val="5ACBD138"/>
    <w:rsid w:val="5BFB1779"/>
    <w:rsid w:val="5D12B71C"/>
    <w:rsid w:val="5E56C8A2"/>
    <w:rsid w:val="5E89EDCF"/>
    <w:rsid w:val="5E94CFB2"/>
    <w:rsid w:val="5F2F9E58"/>
    <w:rsid w:val="603A5D9E"/>
    <w:rsid w:val="608B56E3"/>
    <w:rsid w:val="60A06975"/>
    <w:rsid w:val="611DA470"/>
    <w:rsid w:val="6141EB1E"/>
    <w:rsid w:val="61421DEF"/>
    <w:rsid w:val="615A175C"/>
    <w:rsid w:val="61A3D886"/>
    <w:rsid w:val="61FCC7F5"/>
    <w:rsid w:val="635C95A4"/>
    <w:rsid w:val="636739F1"/>
    <w:rsid w:val="6474D11B"/>
    <w:rsid w:val="64DAAA21"/>
    <w:rsid w:val="6609B110"/>
    <w:rsid w:val="664EA7FF"/>
    <w:rsid w:val="66ECF7E2"/>
    <w:rsid w:val="67128934"/>
    <w:rsid w:val="67761B77"/>
    <w:rsid w:val="67970921"/>
    <w:rsid w:val="679BF5BC"/>
    <w:rsid w:val="68196E20"/>
    <w:rsid w:val="68557C65"/>
    <w:rsid w:val="6878204C"/>
    <w:rsid w:val="689B8741"/>
    <w:rsid w:val="68D05980"/>
    <w:rsid w:val="69252A80"/>
    <w:rsid w:val="6947B423"/>
    <w:rsid w:val="69EB577E"/>
    <w:rsid w:val="6A0350EB"/>
    <w:rsid w:val="6A675DC2"/>
    <w:rsid w:val="6AD59A4F"/>
    <w:rsid w:val="6B16E536"/>
    <w:rsid w:val="6C1DFB71"/>
    <w:rsid w:val="6CC89895"/>
    <w:rsid w:val="6D9031EC"/>
    <w:rsid w:val="6DC01524"/>
    <w:rsid w:val="6E519A88"/>
    <w:rsid w:val="6ECB16DD"/>
    <w:rsid w:val="6F3C693E"/>
    <w:rsid w:val="6F6A08D0"/>
    <w:rsid w:val="704C5383"/>
    <w:rsid w:val="705D5B89"/>
    <w:rsid w:val="710DEDF5"/>
    <w:rsid w:val="7116E232"/>
    <w:rsid w:val="71648EFA"/>
    <w:rsid w:val="71BEA2A8"/>
    <w:rsid w:val="7237326D"/>
    <w:rsid w:val="724877DC"/>
    <w:rsid w:val="729682B4"/>
    <w:rsid w:val="7397001C"/>
    <w:rsid w:val="73F1871B"/>
    <w:rsid w:val="743CC801"/>
    <w:rsid w:val="745996AD"/>
    <w:rsid w:val="7486942F"/>
    <w:rsid w:val="74DF613E"/>
    <w:rsid w:val="759DD482"/>
    <w:rsid w:val="7623F827"/>
    <w:rsid w:val="76A2D2D6"/>
    <w:rsid w:val="76F0A97C"/>
    <w:rsid w:val="774BA908"/>
    <w:rsid w:val="77E78590"/>
    <w:rsid w:val="78F5F2B4"/>
    <w:rsid w:val="79C9373C"/>
    <w:rsid w:val="79CDF201"/>
    <w:rsid w:val="7A0563CA"/>
    <w:rsid w:val="7A7E8F05"/>
    <w:rsid w:val="7AF4A6C3"/>
    <w:rsid w:val="7BBAD4BC"/>
    <w:rsid w:val="7BD29B58"/>
    <w:rsid w:val="7BD2CE29"/>
    <w:rsid w:val="7BDBF43C"/>
    <w:rsid w:val="7BF34B99"/>
    <w:rsid w:val="7C85636B"/>
    <w:rsid w:val="7CF6B5CC"/>
    <w:rsid w:val="7D04862B"/>
    <w:rsid w:val="7D7FD961"/>
    <w:rsid w:val="7DED45DE"/>
    <w:rsid w:val="7E564612"/>
    <w:rsid w:val="7E872CCF"/>
    <w:rsid w:val="7EACE717"/>
    <w:rsid w:val="7FE0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2E774"/>
  <w15:chartTrackingRefBased/>
  <w15:docId w15:val="{EC528615-142A-4E71-A7EA-AD6816A7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526"/>
    <w:pPr>
      <w:spacing w:after="240" w:line="360" w:lineRule="auto"/>
    </w:pPr>
    <w:rPr>
      <w:rFonts w:ascii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8FC"/>
    <w:pPr>
      <w:keepNext/>
      <w:keepLines/>
      <w:spacing w:before="480" w:after="160" w:line="240" w:lineRule="auto"/>
      <w:outlineLvl w:val="0"/>
    </w:pPr>
    <w:rPr>
      <w:rFonts w:eastAsiaTheme="majorEastAsia"/>
      <w:color w:val="712177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ED1"/>
    <w:pPr>
      <w:keepNext/>
      <w:keepLines/>
      <w:spacing w:after="120" w:line="240" w:lineRule="auto"/>
      <w:outlineLvl w:val="1"/>
    </w:pPr>
    <w:rPr>
      <w:rFonts w:eastAsiaTheme="majorEastAsia"/>
      <w:color w:val="712177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ED1"/>
    <w:pPr>
      <w:spacing w:after="120" w:line="240" w:lineRule="auto"/>
      <w:outlineLvl w:val="2"/>
    </w:pPr>
    <w:rPr>
      <w:b/>
      <w:bCs/>
      <w:color w:val="71217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8FC"/>
    <w:rPr>
      <w:rFonts w:ascii="Open Sans" w:eastAsiaTheme="majorEastAsia" w:hAnsi="Open Sans" w:cs="Open Sans"/>
      <w:color w:val="712177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44ED1"/>
    <w:rPr>
      <w:rFonts w:ascii="Open Sans" w:eastAsiaTheme="majorEastAsia" w:hAnsi="Open Sans" w:cs="Open Sans"/>
      <w:color w:val="712177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E5B6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5B65"/>
    <w:rPr>
      <w:rFonts w:ascii="Open Sans" w:hAnsi="Open Sans" w:cs="Open Sans"/>
    </w:rPr>
  </w:style>
  <w:style w:type="paragraph" w:styleId="Footer">
    <w:name w:val="footer"/>
    <w:basedOn w:val="Normal"/>
    <w:link w:val="FooterChar"/>
    <w:uiPriority w:val="99"/>
    <w:unhideWhenUsed/>
    <w:rsid w:val="007E5B6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5B65"/>
    <w:rPr>
      <w:rFonts w:ascii="Open Sans" w:hAnsi="Open Sans" w:cs="Open Sans"/>
    </w:rPr>
  </w:style>
  <w:style w:type="paragraph" w:styleId="Title">
    <w:name w:val="Title"/>
    <w:basedOn w:val="Normal"/>
    <w:next w:val="Normal"/>
    <w:link w:val="TitleChar"/>
    <w:uiPriority w:val="10"/>
    <w:qFormat/>
    <w:rsid w:val="00C44ED1"/>
    <w:pPr>
      <w:spacing w:after="480" w:line="240" w:lineRule="auto"/>
      <w:contextualSpacing/>
    </w:pPr>
    <w:rPr>
      <w:rFonts w:eastAsiaTheme="majorEastAsia"/>
      <w:b/>
      <w:bCs/>
      <w:color w:val="712177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D1"/>
    <w:rPr>
      <w:rFonts w:ascii="Open Sans" w:eastAsiaTheme="majorEastAsia" w:hAnsi="Open Sans" w:cs="Open Sans"/>
      <w:b/>
      <w:bCs/>
      <w:color w:val="712177"/>
      <w:spacing w:val="-10"/>
      <w:kern w:val="28"/>
      <w:sz w:val="56"/>
      <w:szCs w:val="56"/>
    </w:rPr>
  </w:style>
  <w:style w:type="paragraph" w:styleId="Subtitle">
    <w:name w:val="Subtitle"/>
    <w:aliases w:val="Img caption"/>
    <w:basedOn w:val="Normal"/>
    <w:next w:val="Normal"/>
    <w:link w:val="SubtitleChar"/>
    <w:uiPriority w:val="11"/>
    <w:qFormat/>
    <w:rsid w:val="000E7C51"/>
    <w:pPr>
      <w:spacing w:line="240" w:lineRule="auto"/>
    </w:pPr>
    <w:rPr>
      <w:i/>
      <w:iCs/>
      <w:color w:val="712177"/>
    </w:rPr>
  </w:style>
  <w:style w:type="character" w:customStyle="1" w:styleId="SubtitleChar">
    <w:name w:val="Subtitle Char"/>
    <w:aliases w:val="Img caption Char"/>
    <w:basedOn w:val="DefaultParagraphFont"/>
    <w:link w:val="Subtitle"/>
    <w:uiPriority w:val="11"/>
    <w:rsid w:val="000E7C51"/>
    <w:rPr>
      <w:rFonts w:ascii="Open Sans" w:hAnsi="Open Sans" w:cs="Open Sans"/>
      <w:i/>
      <w:iCs/>
      <w:color w:val="712177"/>
    </w:rPr>
  </w:style>
  <w:style w:type="character" w:customStyle="1" w:styleId="Heading3Char">
    <w:name w:val="Heading 3 Char"/>
    <w:basedOn w:val="DefaultParagraphFont"/>
    <w:link w:val="Heading3"/>
    <w:uiPriority w:val="9"/>
    <w:rsid w:val="00C44ED1"/>
    <w:rPr>
      <w:rFonts w:ascii="Open Sans" w:hAnsi="Open Sans" w:cs="Open Sans"/>
      <w:b/>
      <w:bCs/>
      <w:color w:val="712177"/>
    </w:rPr>
  </w:style>
  <w:style w:type="character" w:styleId="SubtleEmphasis">
    <w:name w:val="Subtle Emphasis"/>
    <w:aliases w:val="Img paragraph"/>
    <w:uiPriority w:val="19"/>
    <w:qFormat/>
    <w:rsid w:val="00701162"/>
    <w:rPr>
      <w:noProof/>
    </w:rPr>
  </w:style>
  <w:style w:type="character" w:styleId="Hyperlink">
    <w:name w:val="Hyperlink"/>
    <w:basedOn w:val="DefaultParagraphFont"/>
    <w:uiPriority w:val="99"/>
    <w:unhideWhenUsed/>
    <w:rsid w:val="00321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3212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2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aliases w:val="Table text"/>
    <w:uiPriority w:val="20"/>
    <w:rsid w:val="00405ADD"/>
  </w:style>
  <w:style w:type="paragraph" w:styleId="ListParagraph">
    <w:name w:val="List Paragraph"/>
    <w:basedOn w:val="Normal"/>
    <w:uiPriority w:val="34"/>
    <w:qFormat/>
    <w:rsid w:val="008A3E2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60135"/>
    <w:pPr>
      <w:spacing w:before="240" w:after="0" w:line="259" w:lineRule="auto"/>
      <w:outlineLvl w:val="9"/>
    </w:pPr>
    <w:rPr>
      <w:rFonts w:asciiTheme="majorHAnsi" w:hAnsiTheme="majorHAnsi" w:cstheme="majorBidi"/>
      <w:color w:val="541858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01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0135"/>
    <w:pPr>
      <w:spacing w:after="100"/>
      <w:ind w:left="220"/>
    </w:pPr>
  </w:style>
  <w:style w:type="character" w:customStyle="1" w:styleId="DefaultChar">
    <w:name w:val="Default Char"/>
    <w:link w:val="Default"/>
    <w:locked/>
    <w:rsid w:val="00706A3B"/>
    <w:rPr>
      <w:rFonts w:ascii="Verdana" w:hAnsi="Verdana"/>
      <w:color w:val="000000"/>
    </w:rPr>
  </w:style>
  <w:style w:type="paragraph" w:customStyle="1" w:styleId="Default">
    <w:name w:val="Default"/>
    <w:basedOn w:val="Normal"/>
    <w:link w:val="DefaultChar"/>
    <w:rsid w:val="00706A3B"/>
    <w:pPr>
      <w:autoSpaceDE w:val="0"/>
      <w:autoSpaceDN w:val="0"/>
      <w:spacing w:after="0" w:line="240" w:lineRule="auto"/>
      <w:jc w:val="both"/>
    </w:pPr>
    <w:rPr>
      <w:rFonts w:ascii="Verdana" w:hAnsi="Verdana" w:cstheme="minorBid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7F5EA6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B25"/>
    <w:pPr>
      <w:spacing w:after="16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2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3B2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B25"/>
    <w:pPr>
      <w:spacing w:after="240"/>
    </w:pPr>
    <w:rPr>
      <w:rFonts w:ascii="Open Sans" w:hAnsi="Open Sans" w:cs="Open Sans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B25"/>
    <w:rPr>
      <w:rFonts w:ascii="Open Sans" w:hAnsi="Open Sans" w:cs="Open San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B87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unhideWhenUsed/>
    <w:rsid w:val="00A81F0C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8B0BFE"/>
    <w:pPr>
      <w:spacing w:after="0" w:line="240" w:lineRule="auto"/>
    </w:pPr>
    <w:rPr>
      <w:rFonts w:ascii="Open Sans" w:hAnsi="Open Sans" w:cs="Open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.johnston2@rgu.ac.uk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luser\Desktop\Coursework%20Coversheet%20Template%20Nov%202021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1217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A46AF4E5877408129C482972343F0" ma:contentTypeVersion="18" ma:contentTypeDescription="Create a new document." ma:contentTypeScope="" ma:versionID="fd68f5b9be68e49f6bd41fbead5a6534">
  <xsd:schema xmlns:xsd="http://www.w3.org/2001/XMLSchema" xmlns:xs="http://www.w3.org/2001/XMLSchema" xmlns:p="http://schemas.microsoft.com/office/2006/metadata/properties" xmlns:ns2="0221b5ab-e8e8-4ccc-84bf-285cfe8d6f71" xmlns:ns3="a7dfa40e-acbd-4ba7-87f5-e39516219741" xmlns:ns4="92065e8e-ce6d-43c4-a378-6986ce7bcaac" targetNamespace="http://schemas.microsoft.com/office/2006/metadata/properties" ma:root="true" ma:fieldsID="67f627d1515b3d7b11fa7afff7fbb42e" ns2:_="" ns3:_="" ns4:_="">
    <xsd:import namespace="0221b5ab-e8e8-4ccc-84bf-285cfe8d6f71"/>
    <xsd:import namespace="a7dfa40e-acbd-4ba7-87f5-e39516219741"/>
    <xsd:import namespace="92065e8e-ce6d-43c4-a378-6986ce7bca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4:TaxCatchAll" minOccurs="0"/>
                <xsd:element ref="ns3:Notes" minOccurs="0"/>
                <xsd:element ref="ns3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1b5ab-e8e8-4ccc-84bf-285cfe8d6f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fa40e-acbd-4ba7-87f5-e395162197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9188312-0417-45d7-9d0d-29911a677e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otes" ma:index="24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65e8e-ce6d-43c4-a378-6986ce7bcaac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0f35f49-1a1b-48ff-a2f0-347610553a89}" ma:internalName="TaxCatchAll" ma:showField="CatchAllData" ma:web="0221b5ab-e8e8-4ccc-84bf-285cfe8d6f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221b5ab-e8e8-4ccc-84bf-285cfe8d6f71">
      <UserInfo>
        <DisplayName>CSDM-TeachingCommittee Members</DisplayName>
        <AccountId>8</AccountId>
        <AccountType/>
      </UserInfo>
    </SharedWithUsers>
    <Notes xmlns="a7dfa40e-acbd-4ba7-87f5-e39516219741" xsi:nil="true"/>
    <_Flow_SignoffStatus xmlns="a7dfa40e-acbd-4ba7-87f5-e39516219741" xsi:nil="true"/>
    <TaxCatchAll xmlns="92065e8e-ce6d-43c4-a378-6986ce7bcaac" xsi:nil="true"/>
    <lcf76f155ced4ddcb4097134ff3c332f xmlns="a7dfa40e-acbd-4ba7-87f5-e3951621974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749F98-65B9-429A-BB8D-45E9672E9E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1b5ab-e8e8-4ccc-84bf-285cfe8d6f71"/>
    <ds:schemaRef ds:uri="a7dfa40e-acbd-4ba7-87f5-e39516219741"/>
    <ds:schemaRef ds:uri="92065e8e-ce6d-43c4-a378-6986ce7bc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8D5C89-372F-408C-AE77-E6D5D4B9B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A96A57-8767-B44E-B236-C7F5E26BA4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06F702-DA09-4ACD-A121-59F08275A319}">
  <ds:schemaRefs>
    <ds:schemaRef ds:uri="http://schemas.microsoft.com/office/2006/metadata/properties"/>
    <ds:schemaRef ds:uri="http://schemas.microsoft.com/office/infopath/2007/PartnerControls"/>
    <ds:schemaRef ds:uri="0221b5ab-e8e8-4ccc-84bf-285cfe8d6f71"/>
    <ds:schemaRef ds:uri="a7dfa40e-acbd-4ba7-87f5-e39516219741"/>
    <ds:schemaRef ds:uri="92065e8e-ce6d-43c4-a378-6986ce7bca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Coursework Coversheet Template Nov 2021</Template>
  <TotalTime>111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Links>
    <vt:vector size="24" baseType="variant">
      <vt:variant>
        <vt:i4>3735614</vt:i4>
      </vt:variant>
      <vt:variant>
        <vt:i4>9</vt:i4>
      </vt:variant>
      <vt:variant>
        <vt:i4>0</vt:i4>
      </vt:variant>
      <vt:variant>
        <vt:i4>5</vt:i4>
      </vt:variant>
      <vt:variant>
        <vt:lpwstr>https://www.rgu.ac.uk/about/governance/academic-governance/student-and-applicant-forms</vt:lpwstr>
      </vt:variant>
      <vt:variant>
        <vt:lpwstr/>
      </vt:variant>
      <vt:variant>
        <vt:i4>7733371</vt:i4>
      </vt:variant>
      <vt:variant>
        <vt:i4>6</vt:i4>
      </vt:variant>
      <vt:variant>
        <vt:i4>0</vt:i4>
      </vt:variant>
      <vt:variant>
        <vt:i4>5</vt:i4>
      </vt:variant>
      <vt:variant>
        <vt:lpwstr>https://www.rgu.ac.uk/about/governance/academic-governance/academic-regulations</vt:lpwstr>
      </vt:variant>
      <vt:variant>
        <vt:lpwstr/>
      </vt:variant>
      <vt:variant>
        <vt:i4>8060977</vt:i4>
      </vt:variant>
      <vt:variant>
        <vt:i4>3</vt:i4>
      </vt:variant>
      <vt:variant>
        <vt:i4>0</vt:i4>
      </vt:variant>
      <vt:variant>
        <vt:i4>5</vt:i4>
      </vt:variant>
      <vt:variant>
        <vt:lpwstr>https://www.rgu.ac.uk/about/governance/academic-governance/assessment-policy-procedures</vt:lpwstr>
      </vt:variant>
      <vt:variant>
        <vt:lpwstr/>
      </vt:variant>
      <vt:variant>
        <vt:i4>2883618</vt:i4>
      </vt:variant>
      <vt:variant>
        <vt:i4>0</vt:i4>
      </vt:variant>
      <vt:variant>
        <vt:i4>0</vt:i4>
      </vt:variant>
      <vt:variant>
        <vt:i4>5</vt:i4>
      </vt:variant>
      <vt:variant>
        <vt:lpwstr>http://campusmoodle.rgu.ac.uk/course/view.php?id=96625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OSKARAS BIRBALAS (2109497)</cp:lastModifiedBy>
  <cp:revision>231</cp:revision>
  <dcterms:created xsi:type="dcterms:W3CDTF">2021-11-12T03:26:00Z</dcterms:created>
  <dcterms:modified xsi:type="dcterms:W3CDTF">2023-04-20T15:33:00Z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0x010100835A46AF4E5877408129C482972343F0</vt:lpwstr>
  </property>
</Properties>
</file>